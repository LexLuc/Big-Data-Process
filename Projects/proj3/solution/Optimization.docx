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BE04" w14:textId="77777777" w:rsidR="00A346DF" w:rsidRDefault="00A346D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0F89DDD9" w14:textId="77777777" w:rsidR="00A346DF" w:rsidRDefault="00A346DF" w:rsidP="00C6554A">
      <w:pPr>
        <w:pStyle w:val="Photo"/>
      </w:pPr>
    </w:p>
    <w:p w14:paraId="0F5D23F4" w14:textId="3B1DEA41" w:rsidR="00A346DF" w:rsidRDefault="00A346DF" w:rsidP="00C6554A">
      <w:pPr>
        <w:pStyle w:val="Photo"/>
      </w:pPr>
    </w:p>
    <w:p w14:paraId="05B0A61E" w14:textId="64E192F4" w:rsidR="00A346DF" w:rsidRDefault="00A346DF" w:rsidP="00C6554A">
      <w:pPr>
        <w:pStyle w:val="Photo"/>
      </w:pPr>
    </w:p>
    <w:p w14:paraId="3CCF9479" w14:textId="77777777" w:rsidR="00A346DF" w:rsidRDefault="00A346DF" w:rsidP="00C6554A">
      <w:pPr>
        <w:pStyle w:val="Photo"/>
      </w:pPr>
    </w:p>
    <w:p w14:paraId="3AE9EC60" w14:textId="77777777" w:rsidR="00A346DF" w:rsidRDefault="00A346DF" w:rsidP="00C6554A">
      <w:pPr>
        <w:pStyle w:val="Photo"/>
      </w:pPr>
    </w:p>
    <w:p w14:paraId="010DA134" w14:textId="027FCD23" w:rsidR="00C6554A" w:rsidRDefault="00A346DF" w:rsidP="00C6554A">
      <w:pPr>
        <w:pStyle w:val="Photo"/>
      </w:pPr>
      <w:r>
        <w:rPr>
          <w:noProof/>
        </w:rPr>
        <w:drawing>
          <wp:inline distT="0" distB="0" distL="0" distR="0" wp14:anchorId="4FB70694" wp14:editId="411A6074">
            <wp:extent cx="3163570" cy="3618230"/>
            <wp:effectExtent l="0" t="0" r="0" b="1270"/>
            <wp:docPr id="5" name="Picture 5" descr="https://webcms3.cse.unsw.edu.au/static/uploads/coursepic/COMP9313/18s2/45d092b56137900ab3dbafc7fa1b2c8b609696716ede512f5d4927d0a858c011/spark-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cms3.cse.unsw.edu.au/static/uploads/coursepic/COMP9313/18s2/45d092b56137900ab3dbafc7fa1b2c8b609696716ede512f5d4927d0a858c011/spark-hado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6FC2" w14:textId="77777777" w:rsidR="00A346DF" w:rsidRPr="008B5277" w:rsidRDefault="00A346DF" w:rsidP="00C6554A">
      <w:pPr>
        <w:pStyle w:val="Photo"/>
      </w:pPr>
    </w:p>
    <w:bookmarkEnd w:id="0"/>
    <w:bookmarkEnd w:id="1"/>
    <w:bookmarkEnd w:id="2"/>
    <w:bookmarkEnd w:id="3"/>
    <w:bookmarkEnd w:id="4"/>
    <w:p w14:paraId="02EDF48D" w14:textId="3CADD6A5" w:rsidR="00C6554A" w:rsidRDefault="00242361" w:rsidP="00C6554A">
      <w:pPr>
        <w:pStyle w:val="Title"/>
        <w:rPr>
          <w:lang w:eastAsia="zh-CN"/>
        </w:rPr>
      </w:pPr>
      <w:r>
        <w:rPr>
          <w:lang w:eastAsia="zh-CN"/>
        </w:rPr>
        <w:t>Optimized Set Similarity Join</w:t>
      </w:r>
    </w:p>
    <w:p w14:paraId="74104CE8" w14:textId="77777777" w:rsidR="00A346DF" w:rsidRPr="00A346DF" w:rsidRDefault="00A346DF" w:rsidP="00C6554A">
      <w:pPr>
        <w:pStyle w:val="Title"/>
        <w:rPr>
          <w:sz w:val="28"/>
        </w:rPr>
      </w:pPr>
    </w:p>
    <w:p w14:paraId="7DCB8296" w14:textId="017B1E1D" w:rsidR="00C6554A" w:rsidRPr="00A346DF" w:rsidRDefault="00A346DF" w:rsidP="00C6554A">
      <w:pPr>
        <w:pStyle w:val="Subtitle"/>
        <w:rPr>
          <w:rFonts w:ascii="Arial" w:hAnsi="Arial" w:cs="Arial"/>
        </w:rPr>
      </w:pPr>
      <w:r w:rsidRPr="00A346DF">
        <w:rPr>
          <w:rFonts w:ascii="Arial" w:hAnsi="Arial" w:cs="Arial"/>
        </w:rPr>
        <w:t>P</w:t>
      </w:r>
      <w:r w:rsidR="00D80C69">
        <w:rPr>
          <w:rFonts w:ascii="Arial" w:hAnsi="Arial" w:cs="Arial" w:hint="eastAsia"/>
          <w:lang w:eastAsia="zh-CN"/>
        </w:rPr>
        <w:t>RO</w:t>
      </w:r>
      <w:bookmarkStart w:id="5" w:name="_GoBack"/>
      <w:bookmarkEnd w:id="5"/>
      <w:r w:rsidRPr="00A346DF">
        <w:rPr>
          <w:rFonts w:ascii="Arial" w:hAnsi="Arial" w:cs="Arial"/>
        </w:rPr>
        <w:t>ject 3 – COMP9313</w:t>
      </w:r>
    </w:p>
    <w:p w14:paraId="035DB722" w14:textId="24811E65" w:rsidR="00C6554A" w:rsidRDefault="00242361" w:rsidP="00C6554A">
      <w:pPr>
        <w:pStyle w:val="ContactInfo"/>
      </w:pPr>
      <w:r>
        <w:t>Lei Luo (</w:t>
      </w:r>
      <w:r w:rsidRPr="00242361">
        <w:rPr>
          <w:rFonts w:ascii="Times New Roman" w:hAnsi="Times New Roman" w:cs="Times New Roman"/>
        </w:rPr>
        <w:t>z5124677</w:t>
      </w:r>
      <w:r>
        <w:t>)</w:t>
      </w:r>
      <w:r w:rsidR="00C6554A">
        <w:t xml:space="preserve"> | </w:t>
      </w:r>
      <w:r>
        <w:t>Big Data Management</w:t>
      </w:r>
      <w:r w:rsidR="00C6554A">
        <w:t xml:space="preserve"> |</w:t>
      </w:r>
      <w:r w:rsidR="00C6554A" w:rsidRPr="00D5413C">
        <w:t xml:space="preserve"> </w:t>
      </w:r>
      <w:r w:rsidR="00A346DF">
        <w:t>Semester 2,</w:t>
      </w:r>
      <w:r>
        <w:t xml:space="preserve"> 2018</w:t>
      </w:r>
      <w:r w:rsidR="00C6554A">
        <w:br w:type="page"/>
      </w:r>
    </w:p>
    <w:p w14:paraId="3D47373E" w14:textId="181A80C1" w:rsidR="00C6554A" w:rsidRDefault="00242361" w:rsidP="00C6554A">
      <w:pPr>
        <w:pStyle w:val="Heading1"/>
      </w:pPr>
      <w:r>
        <w:lastRenderedPageBreak/>
        <w:t>RS Join Optimization</w:t>
      </w:r>
    </w:p>
    <w:p w14:paraId="750BA411" w14:textId="6B9C1166" w:rsidR="00C6554A" w:rsidRDefault="00242361" w:rsidP="00242361">
      <w:r>
        <w:t>In this project, I implemented the algorithm mainly base on the paper “</w:t>
      </w:r>
      <w:r w:rsidRPr="00242361">
        <w:t>Efficient Parallel Set-Similarity Joins Using MapReduce</w:t>
      </w:r>
      <w:r>
        <w:t xml:space="preserve">” by Spark Scala. </w:t>
      </w:r>
    </w:p>
    <w:p w14:paraId="5D546133" w14:textId="773BDC24" w:rsidR="00242361" w:rsidRDefault="00242361" w:rsidP="00242361">
      <w:pPr>
        <w:rPr>
          <w:lang w:eastAsia="zh-CN"/>
        </w:rPr>
      </w:pPr>
      <w:r>
        <w:rPr>
          <w:lang w:eastAsia="zh-CN"/>
        </w:rPr>
        <w:t>There is n</w:t>
      </w:r>
      <w:r w:rsidR="00AE6036">
        <w:rPr>
          <w:lang w:eastAsia="zh-CN"/>
        </w:rPr>
        <w:t>either</w:t>
      </w:r>
      <w:r>
        <w:rPr>
          <w:lang w:eastAsia="zh-CN"/>
        </w:rPr>
        <w:t xml:space="preserve"> advanced language syntax</w:t>
      </w:r>
      <w:r w:rsidR="00AE6036">
        <w:rPr>
          <w:lang w:eastAsia="zh-CN"/>
        </w:rPr>
        <w:t xml:space="preserve"> </w:t>
      </w:r>
      <w:r>
        <w:rPr>
          <w:lang w:eastAsia="zh-CN"/>
        </w:rPr>
        <w:t>in Scala</w:t>
      </w:r>
      <w:r w:rsidR="00AE6036">
        <w:rPr>
          <w:lang w:eastAsia="zh-CN"/>
        </w:rPr>
        <w:t xml:space="preserve"> nor low-level optimization on parallel and distributed computing. The key point f</w:t>
      </w:r>
      <w:r w:rsidR="00E557A7">
        <w:rPr>
          <w:lang w:eastAsia="zh-CN"/>
        </w:rPr>
        <w:t>rom my view point is</w:t>
      </w:r>
      <w:r w:rsidR="00AE6036">
        <w:rPr>
          <w:lang w:eastAsia="zh-CN"/>
        </w:rPr>
        <w:t xml:space="preserve"> simply is to try not use useless duplicate operations like sort on a</w:t>
      </w:r>
      <w:r w:rsidR="00E557A7">
        <w:rPr>
          <w:lang w:eastAsia="zh-CN"/>
        </w:rPr>
        <w:t>n</w:t>
      </w:r>
      <w:r w:rsidR="00AE6036">
        <w:rPr>
          <w:lang w:eastAsia="zh-CN"/>
        </w:rPr>
        <w:t xml:space="preserve"> ordered list or distinct an array without duplicate element.</w:t>
      </w:r>
    </w:p>
    <w:p w14:paraId="5947A23A" w14:textId="7FC18FB4" w:rsidR="00E557A7" w:rsidRDefault="00E557A7" w:rsidP="001608B7">
      <w:pPr>
        <w:spacing w:after="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here are several general optimization tricks. </w:t>
      </w:r>
    </w:p>
    <w:p w14:paraId="03A7247F" w14:textId="762E2017" w:rsidR="00C6554A" w:rsidRDefault="00E557A7" w:rsidP="001608B7">
      <w:pPr>
        <w:pStyle w:val="ListBullet"/>
        <w:numPr>
          <w:ilvl w:val="0"/>
          <w:numId w:val="1"/>
        </w:numPr>
        <w:spacing w:before="0" w:after="0"/>
      </w:pPr>
      <w:r>
        <w:rPr>
          <w:lang w:eastAsia="zh-CN"/>
        </w:rPr>
        <w:t>Use Hash Map to quickly map from token to its frequency while sorting</w:t>
      </w:r>
      <w:r w:rsidR="00DB3176">
        <w:rPr>
          <w:lang w:eastAsia="zh-CN"/>
        </w:rPr>
        <w:t xml:space="preserve"> tokens in</w:t>
      </w:r>
      <w:r>
        <w:rPr>
          <w:lang w:eastAsia="zh-CN"/>
        </w:rPr>
        <w:t xml:space="preserve"> each line;</w:t>
      </w:r>
    </w:p>
    <w:p w14:paraId="1F3EE617" w14:textId="0C246D52" w:rsidR="00DB3176" w:rsidRDefault="00DB3176" w:rsidP="001608B7">
      <w:pPr>
        <w:pStyle w:val="ListBullet"/>
        <w:numPr>
          <w:ilvl w:val="0"/>
          <w:numId w:val="1"/>
        </w:numPr>
        <w:spacing w:before="0" w:after="0"/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ry to use </w:t>
      </w:r>
      <w:r>
        <w:rPr>
          <w:rFonts w:hint="eastAsia"/>
          <w:lang w:eastAsia="zh-CN"/>
        </w:rPr>
        <w:t>RDD</w:t>
      </w:r>
      <w:r>
        <w:rPr>
          <w:lang w:eastAsia="zh-CN"/>
        </w:rPr>
        <w:t xml:space="preserve"> operations as much as possible because it contains optimizations on distributed systems;</w:t>
      </w:r>
    </w:p>
    <w:p w14:paraId="3E54D0CF" w14:textId="44C39BE9" w:rsidR="00DB3176" w:rsidRPr="00514122" w:rsidRDefault="00E557A7" w:rsidP="001608B7">
      <w:pPr>
        <w:pStyle w:val="ListBullet"/>
        <w:numPr>
          <w:ilvl w:val="0"/>
          <w:numId w:val="1"/>
        </w:numPr>
        <w:spacing w:before="0"/>
      </w:pPr>
      <w:r>
        <w:rPr>
          <w:lang w:eastAsia="zh-CN"/>
        </w:rPr>
        <w:t xml:space="preserve">Avoid using </w:t>
      </w:r>
      <w:proofErr w:type="spellStart"/>
      <w:r>
        <w:rPr>
          <w:lang w:eastAsia="zh-CN"/>
        </w:rPr>
        <w:t>groupByKey</w:t>
      </w:r>
      <w:proofErr w:type="spellEnd"/>
      <w:r>
        <w:rPr>
          <w:lang w:eastAsia="zh-CN"/>
        </w:rPr>
        <w:t xml:space="preserve"> method since it </w:t>
      </w:r>
      <w:r w:rsidR="00DB3176">
        <w:rPr>
          <w:lang w:eastAsia="zh-CN"/>
        </w:rPr>
        <w:t>requires shuffling.</w:t>
      </w:r>
    </w:p>
    <w:p w14:paraId="3E2FCCEA" w14:textId="1689B9BC" w:rsidR="00C6554A" w:rsidRPr="00D5413C" w:rsidRDefault="00155527" w:rsidP="00C6554A">
      <w:pPr>
        <w:pStyle w:val="Heading2"/>
      </w:pPr>
      <w:r>
        <w:t>performance</w:t>
      </w:r>
    </w:p>
    <w:p w14:paraId="6AE19414" w14:textId="342AD672" w:rsidR="002C74C0" w:rsidRDefault="00155527" w:rsidP="00155527">
      <w:r>
        <w:t>In benchmark session, I tried three different node numbers 2, 3, 4 to see the power of distributed system. See the screenshot below:</w:t>
      </w:r>
    </w:p>
    <w:p w14:paraId="3D2224D2" w14:textId="6A71A250" w:rsidR="00155527" w:rsidRDefault="00155527" w:rsidP="001608B7">
      <w:pPr>
        <w:spacing w:after="0"/>
        <w:jc w:val="center"/>
      </w:pPr>
      <w:r>
        <w:rPr>
          <w:noProof/>
        </w:rPr>
        <w:drawing>
          <wp:inline distT="0" distB="0" distL="0" distR="0" wp14:anchorId="0FAAF1EC" wp14:editId="190DDF5C">
            <wp:extent cx="4518211" cy="105895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037" cy="10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B2B" w14:textId="6535A51A" w:rsidR="00155527" w:rsidRPr="00155527" w:rsidRDefault="00155527" w:rsidP="00155527">
      <w:pPr>
        <w:spacing w:before="0" w:line="240" w:lineRule="auto"/>
        <w:jc w:val="center"/>
        <w:rPr>
          <w:sz w:val="21"/>
          <w:lang w:eastAsia="zh-CN"/>
        </w:rPr>
      </w:pPr>
      <w:r w:rsidRPr="00155527">
        <w:rPr>
          <w:sz w:val="21"/>
          <w:lang w:eastAsia="zh-CN"/>
        </w:rPr>
        <w:t>Figure 1 Benchmark on 2 nodes: Running time = 8 minutes</w:t>
      </w:r>
    </w:p>
    <w:p w14:paraId="672E00D2" w14:textId="08B35674" w:rsidR="00155527" w:rsidRDefault="00155527" w:rsidP="001608B7">
      <w:pPr>
        <w:spacing w:after="0"/>
        <w:jc w:val="center"/>
      </w:pPr>
      <w:r>
        <w:rPr>
          <w:noProof/>
        </w:rPr>
        <w:drawing>
          <wp:inline distT="0" distB="0" distL="0" distR="0" wp14:anchorId="7F3368AD" wp14:editId="6671218A">
            <wp:extent cx="4501300" cy="104248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992" cy="10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5C9B" w14:textId="599817B0" w:rsidR="00155527" w:rsidRDefault="00155527" w:rsidP="001608B7">
      <w:pPr>
        <w:spacing w:before="0" w:after="0"/>
        <w:jc w:val="center"/>
        <w:rPr>
          <w:lang w:eastAsia="zh-CN"/>
        </w:rPr>
      </w:pPr>
      <w:r>
        <w:rPr>
          <w:lang w:eastAsia="zh-CN"/>
        </w:rPr>
        <w:t xml:space="preserve">Figure 2 Benchmark </w:t>
      </w:r>
      <w:r w:rsidR="001608B7">
        <w:rPr>
          <w:lang w:eastAsia="zh-CN"/>
        </w:rPr>
        <w:t>3 node: Running time = 7 minutes</w:t>
      </w:r>
    </w:p>
    <w:p w14:paraId="4919BEC5" w14:textId="4E281360" w:rsidR="00155527" w:rsidRDefault="001608B7" w:rsidP="001608B7">
      <w:pPr>
        <w:jc w:val="center"/>
      </w:pPr>
      <w:r>
        <w:rPr>
          <w:noProof/>
        </w:rPr>
        <w:drawing>
          <wp:inline distT="0" distB="0" distL="0" distR="0" wp14:anchorId="7F2170D3" wp14:editId="3DBF60DF">
            <wp:extent cx="4452738" cy="103175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074" cy="105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873F" w14:textId="0329FBAC" w:rsidR="001608B7" w:rsidRPr="00155527" w:rsidRDefault="001608B7" w:rsidP="001608B7">
      <w:pPr>
        <w:spacing w:before="0" w:line="240" w:lineRule="auto"/>
        <w:jc w:val="center"/>
        <w:rPr>
          <w:sz w:val="21"/>
          <w:lang w:eastAsia="zh-CN"/>
        </w:rPr>
      </w:pPr>
      <w:r w:rsidRPr="00155527">
        <w:rPr>
          <w:sz w:val="21"/>
          <w:lang w:eastAsia="zh-CN"/>
        </w:rPr>
        <w:t xml:space="preserve">Figure </w:t>
      </w:r>
      <w:r>
        <w:rPr>
          <w:rFonts w:hint="eastAsia"/>
          <w:sz w:val="21"/>
          <w:lang w:eastAsia="zh-CN"/>
        </w:rPr>
        <w:t>3</w:t>
      </w:r>
      <w:r w:rsidRPr="00155527">
        <w:rPr>
          <w:sz w:val="21"/>
          <w:lang w:eastAsia="zh-CN"/>
        </w:rPr>
        <w:t xml:space="preserve"> Benchmark on </w:t>
      </w:r>
      <w:r>
        <w:rPr>
          <w:rFonts w:hint="eastAsia"/>
          <w:sz w:val="21"/>
          <w:lang w:eastAsia="zh-CN"/>
        </w:rPr>
        <w:t>4</w:t>
      </w:r>
      <w:r w:rsidRPr="00155527">
        <w:rPr>
          <w:sz w:val="21"/>
          <w:lang w:eastAsia="zh-CN"/>
        </w:rPr>
        <w:t xml:space="preserve"> nodes: Running time = </w:t>
      </w:r>
      <w:r>
        <w:rPr>
          <w:rFonts w:hint="eastAsia"/>
          <w:sz w:val="21"/>
          <w:lang w:eastAsia="zh-CN"/>
        </w:rPr>
        <w:t>5</w:t>
      </w:r>
      <w:r w:rsidRPr="00155527">
        <w:rPr>
          <w:sz w:val="21"/>
          <w:lang w:eastAsia="zh-CN"/>
        </w:rPr>
        <w:t xml:space="preserve"> minutes</w:t>
      </w:r>
    </w:p>
    <w:p w14:paraId="231920D2" w14:textId="0816A028" w:rsidR="001608B7" w:rsidRDefault="001608B7" w:rsidP="001608B7">
      <w:pPr>
        <w:rPr>
          <w:noProof/>
        </w:rPr>
      </w:pPr>
      <w:r>
        <w:rPr>
          <w:rFonts w:hint="eastAsia"/>
          <w:lang w:eastAsia="zh-CN"/>
        </w:rPr>
        <w:lastRenderedPageBreak/>
        <w:t>As</w:t>
      </w:r>
      <w:r>
        <w:t xml:space="preserve"> the figures shows, the elapsed time decreases as the number of nodes increases. The line chart of number of nodes and running time is:</w:t>
      </w:r>
    </w:p>
    <w:p w14:paraId="376B3D99" w14:textId="650F9D79" w:rsidR="001608B7" w:rsidRDefault="001608B7" w:rsidP="001608B7">
      <w:pPr>
        <w:jc w:val="center"/>
      </w:pPr>
      <w:r w:rsidRPr="001608B7">
        <w:rPr>
          <w:noProof/>
        </w:rPr>
        <w:drawing>
          <wp:inline distT="0" distB="0" distL="0" distR="0" wp14:anchorId="30278A30" wp14:editId="7D9D83AE">
            <wp:extent cx="3367705" cy="1896372"/>
            <wp:effectExtent l="0" t="0" r="4445" b="8890"/>
            <wp:docPr id="4" name="Picture 4" descr="C:\Users\luole\AppData\Local\Temp\WeChat Files\220341621800976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le\AppData\Local\Temp\WeChat Files\2203416218009761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9" t="2921" r="1571" b="5294"/>
                    <a:stretch/>
                  </pic:blipFill>
                  <pic:spPr bwMode="auto">
                    <a:xfrm>
                      <a:off x="0" y="0"/>
                      <a:ext cx="3385873" cy="19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8F4E0" w14:textId="4708A4B9" w:rsidR="001608B7" w:rsidRPr="00155527" w:rsidRDefault="001608B7" w:rsidP="001608B7">
      <w:pPr>
        <w:spacing w:before="0" w:line="240" w:lineRule="auto"/>
        <w:jc w:val="center"/>
        <w:rPr>
          <w:sz w:val="21"/>
          <w:lang w:eastAsia="zh-CN"/>
        </w:rPr>
      </w:pPr>
      <w:r w:rsidRPr="00155527">
        <w:rPr>
          <w:sz w:val="21"/>
          <w:lang w:eastAsia="zh-CN"/>
        </w:rPr>
        <w:t xml:space="preserve">Figure </w:t>
      </w:r>
      <w:r>
        <w:rPr>
          <w:rFonts w:hint="eastAsia"/>
          <w:sz w:val="21"/>
          <w:lang w:eastAsia="zh-CN"/>
        </w:rPr>
        <w:t>4</w:t>
      </w:r>
      <w:r w:rsidRPr="00155527">
        <w:rPr>
          <w:sz w:val="21"/>
          <w:lang w:eastAsia="zh-CN"/>
        </w:rPr>
        <w:t xml:space="preserve"> </w:t>
      </w:r>
      <w:r w:rsidR="00A346DF">
        <w:rPr>
          <w:rFonts w:hint="eastAsia"/>
          <w:sz w:val="21"/>
          <w:lang w:eastAsia="zh-CN"/>
        </w:rPr>
        <w:t>Run</w:t>
      </w:r>
      <w:r w:rsidR="00A346DF">
        <w:rPr>
          <w:sz w:val="21"/>
          <w:lang w:eastAsia="zh-CN"/>
        </w:rPr>
        <w:t>ning Time vs Number of Nodes</w:t>
      </w:r>
    </w:p>
    <w:p w14:paraId="038031C2" w14:textId="77777777" w:rsidR="00A346DF" w:rsidRDefault="00A346DF" w:rsidP="00155527"/>
    <w:sectPr w:rsidR="00A346DF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47F82" w14:textId="77777777" w:rsidR="00663036" w:rsidRDefault="00663036" w:rsidP="00C6554A">
      <w:pPr>
        <w:spacing w:before="0" w:after="0" w:line="240" w:lineRule="auto"/>
      </w:pPr>
      <w:r>
        <w:separator/>
      </w:r>
    </w:p>
  </w:endnote>
  <w:endnote w:type="continuationSeparator" w:id="0">
    <w:p w14:paraId="0D39744D" w14:textId="77777777" w:rsidR="00663036" w:rsidRDefault="0066303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CD9F9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B9D5C" w14:textId="77777777" w:rsidR="00663036" w:rsidRDefault="0066303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61C4EB4" w14:textId="77777777" w:rsidR="00663036" w:rsidRDefault="0066303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61"/>
    <w:rsid w:val="00155527"/>
    <w:rsid w:val="001608B7"/>
    <w:rsid w:val="00242361"/>
    <w:rsid w:val="002554CD"/>
    <w:rsid w:val="00293B83"/>
    <w:rsid w:val="002B4294"/>
    <w:rsid w:val="00333D0D"/>
    <w:rsid w:val="004C049F"/>
    <w:rsid w:val="005000E2"/>
    <w:rsid w:val="00663036"/>
    <w:rsid w:val="006A3CE7"/>
    <w:rsid w:val="00A346DF"/>
    <w:rsid w:val="00AE6036"/>
    <w:rsid w:val="00C6554A"/>
    <w:rsid w:val="00D80C69"/>
    <w:rsid w:val="00DB3176"/>
    <w:rsid w:val="00E557A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976F6"/>
  <w15:chartTrackingRefBased/>
  <w15:docId w15:val="{CAFAFC68-035E-44C1-8418-24E3A8A8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ol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961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Luc</dc:creator>
  <cp:keywords/>
  <dc:description/>
  <cp:lastModifiedBy>Lei Luo</cp:lastModifiedBy>
  <cp:revision>2</cp:revision>
  <dcterms:created xsi:type="dcterms:W3CDTF">2018-10-30T08:28:00Z</dcterms:created>
  <dcterms:modified xsi:type="dcterms:W3CDTF">2018-10-31T00:32:00Z</dcterms:modified>
</cp:coreProperties>
</file>